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6DF17" w14:textId="77777777" w:rsidR="001E0A71" w:rsidRDefault="00495B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6E28A1" wp14:editId="09199AD5">
                <wp:simplePos x="0" y="0"/>
                <wp:positionH relativeFrom="column">
                  <wp:posOffset>-62865</wp:posOffset>
                </wp:positionH>
                <wp:positionV relativeFrom="paragraph">
                  <wp:posOffset>74295</wp:posOffset>
                </wp:positionV>
                <wp:extent cx="6067425" cy="985520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98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B1F94" w14:textId="2BB21591" w:rsidR="001E0A71" w:rsidRDefault="001E0A71">
                            <w:pPr>
                              <w:pStyle w:val="Corpodetex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AVALIAÇÃO: </w:t>
                            </w:r>
                            <w:r w:rsidR="00B11B8B">
                              <w:rPr>
                                <w:b/>
                                <w:sz w:val="24"/>
                              </w:rPr>
                              <w:t>TD</w:t>
                            </w:r>
                            <w:r w:rsidR="00952D26">
                              <w:rPr>
                                <w:b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B519D5">
                              <w:rPr>
                                <w:b/>
                                <w:sz w:val="24"/>
                              </w:rPr>
                              <w:t xml:space="preserve">                  </w:t>
                            </w:r>
                            <w:r w:rsidR="006A1CBA">
                              <w:rPr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561E61">
                              <w:rPr>
                                <w:b/>
                                <w:sz w:val="24"/>
                              </w:rPr>
                              <w:t>C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URSO: </w:t>
                            </w:r>
                            <w:r w:rsidR="006A1CBA">
                              <w:rPr>
                                <w:b/>
                                <w:sz w:val="24"/>
                              </w:rPr>
                              <w:t>Engenharia de Software</w:t>
                            </w:r>
                          </w:p>
                          <w:p w14:paraId="13D7357A" w14:textId="27247921" w:rsidR="001E0A71" w:rsidRDefault="001E0A7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DISCIPLINA: </w:t>
                            </w:r>
                            <w:r w:rsidR="00B11B8B">
                              <w:rPr>
                                <w:b/>
                                <w:sz w:val="24"/>
                              </w:rPr>
                              <w:t>Modelagem Visual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  </w:t>
                            </w:r>
                            <w:r w:rsidR="00952D26">
                              <w:rPr>
                                <w:b/>
                                <w:sz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422B5273" w14:textId="77777777" w:rsidR="001E0A71" w:rsidRDefault="001E0A7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NOME DO ALUNO ____________________________________________________</w:t>
                            </w:r>
                          </w:p>
                          <w:p w14:paraId="1306EA69" w14:textId="455825E1" w:rsidR="001E0A71" w:rsidRDefault="001E0A7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 w:rsidR="009609D6">
                              <w:rPr>
                                <w:b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Nº ________________________</w:t>
                            </w:r>
                            <w:r w:rsidR="00B51588">
                              <w:rPr>
                                <w:b/>
                                <w:sz w:val="24"/>
                              </w:rPr>
                              <w:t>_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_ </w:t>
                            </w:r>
                            <w:r w:rsidR="009609D6">
                              <w:rPr>
                                <w:b/>
                                <w:sz w:val="24"/>
                              </w:rPr>
                              <w:t>Prof: Marcelo Nogueira</w:t>
                            </w:r>
                            <w:r w:rsidR="00B51588">
                              <w:rPr>
                                <w:b/>
                                <w:sz w:val="24"/>
                              </w:rPr>
                              <w:t xml:space="preserve"> / Prof. Luiz Lozano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E28A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4.95pt;margin-top:5.85pt;width:477.75pt;height:7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">
                <v:textbox>
                  <w:txbxContent>
                    <w:p w14:paraId="055B1F94" w14:textId="2BB21591" w:rsidR="001E0A71" w:rsidRDefault="001E0A71">
                      <w:pPr>
                        <w:pStyle w:val="Corpodetex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AVALIAÇÃO: </w:t>
                      </w:r>
                      <w:r w:rsidR="00B11B8B">
                        <w:rPr>
                          <w:b/>
                          <w:sz w:val="24"/>
                        </w:rPr>
                        <w:t>TD</w:t>
                      </w:r>
                      <w:r w:rsidR="00952D26">
                        <w:rPr>
                          <w:b/>
                          <w:sz w:val="24"/>
                        </w:rPr>
                        <w:t xml:space="preserve">          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 w:rsidR="00B519D5">
                        <w:rPr>
                          <w:b/>
                          <w:sz w:val="24"/>
                        </w:rPr>
                        <w:t xml:space="preserve">                  </w:t>
                      </w:r>
                      <w:r w:rsidR="006A1CBA">
                        <w:rPr>
                          <w:b/>
                          <w:sz w:val="24"/>
                        </w:rPr>
                        <w:t xml:space="preserve">                 </w:t>
                      </w:r>
                      <w:r w:rsidR="00561E61">
                        <w:rPr>
                          <w:b/>
                          <w:sz w:val="24"/>
                        </w:rPr>
                        <w:t>C</w:t>
                      </w:r>
                      <w:r>
                        <w:rPr>
                          <w:b/>
                          <w:sz w:val="24"/>
                        </w:rPr>
                        <w:t xml:space="preserve">URSO: </w:t>
                      </w:r>
                      <w:r w:rsidR="006A1CBA">
                        <w:rPr>
                          <w:b/>
                          <w:sz w:val="24"/>
                        </w:rPr>
                        <w:t>Engenharia de Software</w:t>
                      </w:r>
                    </w:p>
                    <w:p w14:paraId="13D7357A" w14:textId="27247921" w:rsidR="001E0A71" w:rsidRDefault="001E0A7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DISCIPLINA: </w:t>
                      </w:r>
                      <w:r w:rsidR="00B11B8B">
                        <w:rPr>
                          <w:b/>
                          <w:sz w:val="24"/>
                        </w:rPr>
                        <w:t>Modelagem Visual</w:t>
                      </w:r>
                      <w:r>
                        <w:rPr>
                          <w:b/>
                          <w:sz w:val="24"/>
                        </w:rPr>
                        <w:t xml:space="preserve">        </w:t>
                      </w:r>
                      <w:r w:rsidR="00952D26">
                        <w:rPr>
                          <w:b/>
                          <w:sz w:val="24"/>
                        </w:rPr>
                        <w:t xml:space="preserve">                         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14:paraId="422B5273" w14:textId="77777777" w:rsidR="001E0A71" w:rsidRDefault="001E0A7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NOME DO ALUNO ____________________________________________________</w:t>
                      </w:r>
                    </w:p>
                    <w:p w14:paraId="1306EA69" w14:textId="455825E1" w:rsidR="001E0A71" w:rsidRDefault="001E0A71">
                      <w:pPr>
                        <w:rPr>
                          <w:sz w:val="22"/>
                        </w:rPr>
                      </w:pPr>
                      <w:r>
                        <w:rPr>
                          <w:b/>
                          <w:sz w:val="24"/>
                        </w:rPr>
                        <w:t>R</w:t>
                      </w:r>
                      <w:r w:rsidR="009609D6">
                        <w:rPr>
                          <w:b/>
                          <w:sz w:val="24"/>
                        </w:rPr>
                        <w:t>A</w:t>
                      </w:r>
                      <w:r>
                        <w:rPr>
                          <w:b/>
                          <w:sz w:val="24"/>
                        </w:rPr>
                        <w:t xml:space="preserve"> Nº ________________________</w:t>
                      </w:r>
                      <w:r w:rsidR="00B51588">
                        <w:rPr>
                          <w:b/>
                          <w:sz w:val="24"/>
                        </w:rPr>
                        <w:t>_</w:t>
                      </w:r>
                      <w:r>
                        <w:rPr>
                          <w:b/>
                          <w:sz w:val="24"/>
                        </w:rPr>
                        <w:t xml:space="preserve">_ </w:t>
                      </w:r>
                      <w:r w:rsidR="009609D6">
                        <w:rPr>
                          <w:b/>
                          <w:sz w:val="24"/>
                        </w:rPr>
                        <w:t>Prof: Marcelo Nogueira</w:t>
                      </w:r>
                      <w:r w:rsidR="00B51588">
                        <w:rPr>
                          <w:b/>
                          <w:sz w:val="24"/>
                        </w:rPr>
                        <w:t xml:space="preserve"> / Prof. Luiz Lozano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5597E6" wp14:editId="0CB12714">
                <wp:simplePos x="0" y="0"/>
                <wp:positionH relativeFrom="column">
                  <wp:posOffset>-114300</wp:posOffset>
                </wp:positionH>
                <wp:positionV relativeFrom="paragraph">
                  <wp:posOffset>-554355</wp:posOffset>
                </wp:positionV>
                <wp:extent cx="6208395" cy="1743710"/>
                <wp:effectExtent l="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8395" cy="174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F562F" w14:textId="0AC67E5D" w:rsidR="001E0A71" w:rsidRDefault="00495BF6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D4E135" wp14:editId="1FD07AFC">
                                  <wp:extent cx="1895475" cy="53340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547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0A71">
                              <w:t xml:space="preserve">            </w:t>
                            </w:r>
                            <w:r w:rsidR="001E0A71">
                              <w:rPr>
                                <w:b/>
                                <w:sz w:val="36"/>
                              </w:rPr>
                              <w:t xml:space="preserve">UNIP – </w:t>
                            </w:r>
                            <w:r w:rsidR="00B11B8B">
                              <w:rPr>
                                <w:b/>
                                <w:sz w:val="36"/>
                              </w:rPr>
                              <w:t>Pós-Graduação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597E6" id="Rectangle 18" o:spid="_x0000_s1027" style="position:absolute;margin-left:-9pt;margin-top:-43.65pt;width:488.85pt;height:13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">
                <v:textbox>
                  <w:txbxContent>
                    <w:p w14:paraId="4DCF562F" w14:textId="0AC67E5D" w:rsidR="001E0A71" w:rsidRDefault="00495BF6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D4E135" wp14:editId="1FD07AFC">
                            <wp:extent cx="1895475" cy="53340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5475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0A71">
                        <w:t xml:space="preserve">            </w:t>
                      </w:r>
                      <w:r w:rsidR="001E0A71">
                        <w:rPr>
                          <w:b/>
                          <w:sz w:val="36"/>
                        </w:rPr>
                        <w:t xml:space="preserve">UNIP – </w:t>
                      </w:r>
                      <w:r w:rsidR="00B11B8B">
                        <w:rPr>
                          <w:b/>
                          <w:sz w:val="36"/>
                        </w:rPr>
                        <w:t>Pós-Graduação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0D492E01" w14:textId="77777777" w:rsidR="001E0A71" w:rsidRDefault="001E0A71"/>
    <w:p w14:paraId="4B769C20" w14:textId="77777777" w:rsidR="001E0A71" w:rsidRDefault="001E0A71"/>
    <w:p w14:paraId="20506792" w14:textId="77777777" w:rsidR="001E0A71" w:rsidRDefault="00495BF6">
      <w:r>
        <w:rPr>
          <w:noProof/>
        </w:rPr>
        <w:drawing>
          <wp:anchor distT="0" distB="0" distL="114300" distR="114300" simplePos="0" relativeHeight="251657216" behindDoc="0" locked="0" layoutInCell="0" allowOverlap="1" wp14:anchorId="0334D98D" wp14:editId="1D8A9AF1">
            <wp:simplePos x="0" y="0"/>
            <wp:positionH relativeFrom="column">
              <wp:posOffset>17145</wp:posOffset>
            </wp:positionH>
            <wp:positionV relativeFrom="paragraph">
              <wp:posOffset>51435</wp:posOffset>
            </wp:positionV>
            <wp:extent cx="1737360" cy="548640"/>
            <wp:effectExtent l="0" t="0" r="0" b="0"/>
            <wp:wrapTopAndBottom/>
            <wp:docPr id="17" name="Imagem 17" descr="LogoU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Un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9C8A8" w14:textId="77777777" w:rsidR="00323F65" w:rsidRDefault="00323F65" w:rsidP="00E4741A"/>
    <w:p w14:paraId="47A20DC0" w14:textId="39D7D73B" w:rsidR="00E4741A" w:rsidRDefault="002860C5" w:rsidP="00E4741A">
      <w:r>
        <w:t xml:space="preserve">Elaborar a modelagem </w:t>
      </w:r>
      <w:r w:rsidR="00323F65">
        <w:t xml:space="preserve">visual </w:t>
      </w:r>
      <w:r>
        <w:t>de sistemas para a</w:t>
      </w:r>
      <w:r w:rsidR="00E4741A">
        <w:t xml:space="preserve"> solução </w:t>
      </w:r>
      <w:r>
        <w:t>d</w:t>
      </w:r>
      <w:r w:rsidR="00E4741A">
        <w:t>o</w:t>
      </w:r>
      <w:r w:rsidR="007D261B">
        <w:t>s</w:t>
      </w:r>
      <w:r w:rsidR="00E4741A">
        <w:t xml:space="preserve"> seguinte</w:t>
      </w:r>
      <w:r w:rsidR="007D261B">
        <w:t>s</w:t>
      </w:r>
      <w:r w:rsidR="00E4741A">
        <w:t xml:space="preserve"> problema</w:t>
      </w:r>
      <w:r w:rsidR="007D261B">
        <w:t>s</w:t>
      </w:r>
      <w:r w:rsidR="00E4741A">
        <w:t>:</w:t>
      </w:r>
    </w:p>
    <w:p w14:paraId="2868BE6A" w14:textId="555DA307" w:rsidR="007D261B" w:rsidRDefault="007D261B" w:rsidP="00E4741A"/>
    <w:p w14:paraId="04441811" w14:textId="3644AA92" w:rsidR="007D261B" w:rsidRDefault="00402FBA" w:rsidP="007D261B">
      <w:pPr>
        <w:pStyle w:val="PargrafodaLista"/>
        <w:numPr>
          <w:ilvl w:val="0"/>
          <w:numId w:val="4"/>
        </w:numPr>
      </w:pPr>
      <w:r>
        <w:t>Média de Notas</w:t>
      </w:r>
      <w:r w:rsidR="00B956D7">
        <w:t xml:space="preserve"> </w:t>
      </w:r>
    </w:p>
    <w:p w14:paraId="1A17AC1F" w14:textId="664F9893" w:rsidR="00402FBA" w:rsidRDefault="00402FBA" w:rsidP="007D261B">
      <w:pPr>
        <w:pStyle w:val="PargrafodaLista"/>
        <w:numPr>
          <w:ilvl w:val="0"/>
          <w:numId w:val="4"/>
        </w:numPr>
      </w:pPr>
      <w:r>
        <w:t>Folha de Pagamento</w:t>
      </w:r>
    </w:p>
    <w:p w14:paraId="169D3A70" w14:textId="7166629B" w:rsidR="00402FBA" w:rsidRDefault="00402FBA" w:rsidP="007D261B">
      <w:pPr>
        <w:pStyle w:val="PargrafodaLista"/>
        <w:numPr>
          <w:ilvl w:val="0"/>
          <w:numId w:val="4"/>
        </w:numPr>
      </w:pPr>
      <w:r>
        <w:t>Conta de Luz</w:t>
      </w:r>
    </w:p>
    <w:p w14:paraId="7FE1D51B" w14:textId="24ACF7B2" w:rsidR="00402FBA" w:rsidRDefault="00402FBA" w:rsidP="007D261B">
      <w:pPr>
        <w:pStyle w:val="PargrafodaLista"/>
        <w:numPr>
          <w:ilvl w:val="0"/>
          <w:numId w:val="4"/>
        </w:numPr>
      </w:pPr>
      <w:r>
        <w:t>IMC</w:t>
      </w:r>
    </w:p>
    <w:p w14:paraId="1AA7251C" w14:textId="035061E8" w:rsidR="00402FBA" w:rsidRDefault="00BC7596" w:rsidP="007D261B">
      <w:pPr>
        <w:pStyle w:val="PargrafodaLista"/>
        <w:numPr>
          <w:ilvl w:val="0"/>
          <w:numId w:val="4"/>
        </w:numPr>
      </w:pPr>
      <w:r>
        <w:t>Impostos PME</w:t>
      </w:r>
    </w:p>
    <w:p w14:paraId="3DC8C3F8" w14:textId="546AF4D4" w:rsidR="00B956D7" w:rsidRDefault="00B956D7" w:rsidP="00B956D7"/>
    <w:p w14:paraId="263F3B10" w14:textId="4E46E7CE" w:rsidR="00B956D7" w:rsidRDefault="00B956D7" w:rsidP="00B956D7">
      <w:r>
        <w:t xml:space="preserve">Cases 1 </w:t>
      </w:r>
      <w:proofErr w:type="spellStart"/>
      <w:r>
        <w:t>á</w:t>
      </w:r>
      <w:proofErr w:type="spellEnd"/>
      <w:r>
        <w:t xml:space="preserve"> 4 – Realizados em </w:t>
      </w:r>
      <w:r w:rsidR="00D95CE2">
        <w:t>s</w:t>
      </w:r>
      <w:r>
        <w:t>ala</w:t>
      </w:r>
      <w:r w:rsidR="00D95CE2">
        <w:t xml:space="preserve"> e em equipe</w:t>
      </w:r>
      <w:r>
        <w:t>. Já o Case 5 será realizado individualmente</w:t>
      </w:r>
      <w:r w:rsidR="00D95CE2">
        <w:t>.</w:t>
      </w:r>
    </w:p>
    <w:p w14:paraId="1137B835" w14:textId="3FCDF057" w:rsidR="007C7849" w:rsidRDefault="007C7849" w:rsidP="00B956D7">
      <w:r>
        <w:t>Todos serão postados no Moodle!</w:t>
      </w:r>
    </w:p>
    <w:p w14:paraId="1C827DFA" w14:textId="387042BA" w:rsidR="00DA068F" w:rsidRPr="005F5CEA" w:rsidRDefault="00F66738" w:rsidP="00F66738">
      <w:pPr>
        <w:jc w:val="center"/>
        <w:rPr>
          <w:color w:val="000000"/>
          <w:lang w:val="en-US"/>
        </w:rPr>
      </w:pPr>
      <w:r>
        <w:rPr>
          <w:color w:val="000000"/>
          <w:lang w:val="en-US"/>
        </w:rPr>
        <w:t>.</w:t>
      </w:r>
    </w:p>
    <w:p w14:paraId="1C50A26A" w14:textId="4E4723EE" w:rsidR="00CB0FA2" w:rsidRDefault="00763413" w:rsidP="00931B76">
      <w:pPr>
        <w:ind w:left="-567"/>
        <w:jc w:val="both"/>
        <w:rPr>
          <w:b/>
        </w:rPr>
      </w:pPr>
      <w:r>
        <w:rPr>
          <w:b/>
        </w:rPr>
        <w:tab/>
      </w:r>
      <w:r w:rsidR="00CB0FA2" w:rsidRPr="00146297">
        <w:rPr>
          <w:b/>
        </w:rPr>
        <w:t xml:space="preserve">I) Detalhes da </w:t>
      </w:r>
      <w:r w:rsidR="001B79FB">
        <w:rPr>
          <w:b/>
        </w:rPr>
        <w:t>Modelagem a ser realizada</w:t>
      </w:r>
      <w:r w:rsidR="00CB0FA2" w:rsidRPr="00146297">
        <w:rPr>
          <w:b/>
        </w:rPr>
        <w:t>:</w:t>
      </w:r>
    </w:p>
    <w:p w14:paraId="5C738723" w14:textId="77777777" w:rsidR="00CB0FA2" w:rsidRDefault="00CB0FA2" w:rsidP="00931B76">
      <w:pPr>
        <w:jc w:val="both"/>
        <w:rPr>
          <w:b/>
        </w:rPr>
      </w:pPr>
    </w:p>
    <w:p w14:paraId="57142042" w14:textId="77777777" w:rsidR="001B79FB" w:rsidRPr="003C5DB2" w:rsidRDefault="00BC4691" w:rsidP="00931B76">
      <w:pPr>
        <w:jc w:val="both"/>
      </w:pPr>
      <w:r>
        <w:t xml:space="preserve">Identificar </w:t>
      </w:r>
      <w:r w:rsidR="00810356">
        <w:t xml:space="preserve">todas </w:t>
      </w:r>
      <w:r w:rsidR="00C56AEC">
        <w:t xml:space="preserve">as </w:t>
      </w:r>
      <w:r>
        <w:t>funcionalidades descritas e e</w:t>
      </w:r>
      <w:r w:rsidR="001B79FB" w:rsidRPr="003C5DB2">
        <w:t>laborar os seguintes diagramas do sistema em questão:</w:t>
      </w:r>
    </w:p>
    <w:p w14:paraId="3A2655F3" w14:textId="77777777" w:rsidR="001B79FB" w:rsidRPr="003C5DB2" w:rsidRDefault="001B79FB" w:rsidP="00931B76">
      <w:pPr>
        <w:jc w:val="both"/>
      </w:pPr>
    </w:p>
    <w:p w14:paraId="6BBC1A2D" w14:textId="08F202A7" w:rsidR="001B79FB" w:rsidRPr="003C5DB2" w:rsidRDefault="00FF28C7" w:rsidP="00746EEA">
      <w:pPr>
        <w:jc w:val="both"/>
      </w:pPr>
      <w:r w:rsidRPr="003C5DB2">
        <w:t xml:space="preserve">01) </w:t>
      </w:r>
      <w:r w:rsidR="001B79FB" w:rsidRPr="003C5DB2">
        <w:t>Caso de Uso</w:t>
      </w:r>
      <w:r w:rsidR="00044FAD" w:rsidRPr="003C5DB2">
        <w:t>;</w:t>
      </w:r>
    </w:p>
    <w:p w14:paraId="2A451474" w14:textId="475C7245" w:rsidR="001B79FB" w:rsidRPr="003C5DB2" w:rsidRDefault="00FF28C7" w:rsidP="00746EEA">
      <w:pPr>
        <w:jc w:val="both"/>
      </w:pPr>
      <w:r w:rsidRPr="003C5DB2">
        <w:t xml:space="preserve">02) </w:t>
      </w:r>
      <w:r w:rsidR="001B79FB" w:rsidRPr="003C5DB2">
        <w:t>Classe</w:t>
      </w:r>
      <w:r w:rsidR="00044FAD" w:rsidRPr="003C5DB2">
        <w:t>;</w:t>
      </w:r>
    </w:p>
    <w:p w14:paraId="372E7364" w14:textId="2836A795" w:rsidR="00044FAD" w:rsidRDefault="00FF28C7" w:rsidP="00746EEA">
      <w:pPr>
        <w:jc w:val="both"/>
      </w:pPr>
      <w:r w:rsidRPr="003C5DB2">
        <w:t xml:space="preserve">03) </w:t>
      </w:r>
      <w:r w:rsidR="003348CA" w:rsidRPr="003C5DB2">
        <w:t>Sequência</w:t>
      </w:r>
      <w:r w:rsidR="00044FAD" w:rsidRPr="003C5DB2">
        <w:t>;</w:t>
      </w:r>
    </w:p>
    <w:p w14:paraId="53C7D1C6" w14:textId="44752A33" w:rsidR="005066BD" w:rsidRPr="003C5DB2" w:rsidRDefault="005066BD" w:rsidP="00746EEA">
      <w:pPr>
        <w:jc w:val="both"/>
      </w:pPr>
      <w:r>
        <w:t>04) Estado;</w:t>
      </w:r>
    </w:p>
    <w:p w14:paraId="0C0DA796" w14:textId="721EB3F9" w:rsidR="00044FAD" w:rsidRDefault="00FF28C7" w:rsidP="00746EEA">
      <w:pPr>
        <w:jc w:val="both"/>
      </w:pPr>
      <w:r w:rsidRPr="003C5DB2">
        <w:t>0</w:t>
      </w:r>
      <w:r w:rsidR="005066BD">
        <w:t>5</w:t>
      </w:r>
      <w:r w:rsidRPr="003C5DB2">
        <w:t xml:space="preserve">) </w:t>
      </w:r>
      <w:r w:rsidR="00044FAD" w:rsidRPr="003C5DB2">
        <w:t>Atividades</w:t>
      </w:r>
      <w:r w:rsidR="00B51588">
        <w:t>;</w:t>
      </w:r>
    </w:p>
    <w:p w14:paraId="1EEB39D7" w14:textId="7FBC7AC7" w:rsidR="00B51588" w:rsidRDefault="00B51588" w:rsidP="00746EEA">
      <w:pPr>
        <w:jc w:val="both"/>
      </w:pPr>
      <w:r>
        <w:t>06) BPMN.</w:t>
      </w:r>
    </w:p>
    <w:p w14:paraId="53DE3170" w14:textId="77777777" w:rsidR="00FF28C7" w:rsidRDefault="00FF28C7" w:rsidP="00FF28C7">
      <w:pPr>
        <w:jc w:val="both"/>
      </w:pPr>
    </w:p>
    <w:p w14:paraId="0E1B71A1" w14:textId="080D459D" w:rsidR="00C56AEC" w:rsidRPr="003C5DB2" w:rsidRDefault="00C56AEC" w:rsidP="00FF28C7">
      <w:pPr>
        <w:jc w:val="both"/>
      </w:pPr>
      <w:r>
        <w:t xml:space="preserve">Entenda que o seu trabalho de modelagem deverá resultar numa especificação capaz de fornecer todas as informações mínimas necessárias suficientes para que o desenvolvedor seja capaz de </w:t>
      </w:r>
      <w:r w:rsidR="009E1CE9">
        <w:t xml:space="preserve">implementar </w:t>
      </w:r>
      <w:r w:rsidR="00B51588">
        <w:t>a solução de</w:t>
      </w:r>
      <w:r w:rsidR="009E1CE9">
        <w:t xml:space="preserve"> software.</w:t>
      </w:r>
    </w:p>
    <w:p w14:paraId="1694D61C" w14:textId="1DB3CE43" w:rsidR="009E1CE9" w:rsidRPr="0081274B" w:rsidRDefault="00F6071B" w:rsidP="009E1CE9">
      <w:pPr>
        <w:spacing w:before="120" w:after="120"/>
        <w:jc w:val="both"/>
        <w:rPr>
          <w:u w:val="single"/>
        </w:rPr>
      </w:pPr>
      <w:proofErr w:type="spellStart"/>
      <w:r>
        <w:rPr>
          <w:u w:val="single"/>
        </w:rPr>
        <w:t>Super</w:t>
      </w:r>
      <w:proofErr w:type="spellEnd"/>
      <w:r>
        <w:rPr>
          <w:u w:val="single"/>
        </w:rPr>
        <w:t xml:space="preserve"> </w:t>
      </w:r>
      <w:r w:rsidR="0081274B" w:rsidRPr="0081274B">
        <w:rPr>
          <w:u w:val="single"/>
        </w:rPr>
        <w:t>Dicas:</w:t>
      </w:r>
    </w:p>
    <w:p w14:paraId="66E6A359" w14:textId="3B32C0F1" w:rsidR="0081274B" w:rsidRDefault="00F6071B" w:rsidP="0081274B">
      <w:pPr>
        <w:jc w:val="both"/>
      </w:pPr>
      <w:r>
        <w:t xml:space="preserve">1) </w:t>
      </w:r>
      <w:r w:rsidR="0081274B">
        <w:t xml:space="preserve"> Siga </w:t>
      </w:r>
      <w:r w:rsidR="006A6757">
        <w:t>a convenção</w:t>
      </w:r>
      <w:r w:rsidR="00AA6826">
        <w:t xml:space="preserve">: </w:t>
      </w:r>
      <w:r w:rsidR="008E3B3E">
        <w:t>verbos no infinitivo etc</w:t>
      </w:r>
      <w:r w:rsidR="00735C7F">
        <w:t>.</w:t>
      </w:r>
      <w:r w:rsidR="0081274B">
        <w:t>;</w:t>
      </w:r>
    </w:p>
    <w:p w14:paraId="7B649A70" w14:textId="77777777" w:rsidR="00F6071B" w:rsidRDefault="00F6071B" w:rsidP="0081274B">
      <w:pPr>
        <w:jc w:val="both"/>
      </w:pPr>
    </w:p>
    <w:p w14:paraId="3915697F" w14:textId="482981C7" w:rsidR="0081274B" w:rsidRDefault="00F6071B" w:rsidP="0081274B">
      <w:pPr>
        <w:jc w:val="both"/>
      </w:pPr>
      <w:r>
        <w:t>2)</w:t>
      </w:r>
      <w:r w:rsidR="0081274B">
        <w:t xml:space="preserve"> Cada diagrama deve ser representado adequadamente (Sintaxe e Semântica rígida) e não desenhado como o analista bem querer;</w:t>
      </w:r>
    </w:p>
    <w:p w14:paraId="18ED0600" w14:textId="77777777" w:rsidR="00F6071B" w:rsidRDefault="00F6071B" w:rsidP="0081274B">
      <w:pPr>
        <w:jc w:val="both"/>
      </w:pPr>
    </w:p>
    <w:p w14:paraId="057CF0A7" w14:textId="74679246" w:rsidR="004824A7" w:rsidRDefault="00F6071B" w:rsidP="0081274B">
      <w:pPr>
        <w:jc w:val="both"/>
      </w:pPr>
      <w:r>
        <w:t xml:space="preserve">3) </w:t>
      </w:r>
      <w:r w:rsidR="004824A7">
        <w:t>Não confunda, diferencie claramente o que são: Funcionalidades (Verbos), Objetos (Substantivos) e Atributos (Adjetivos);</w:t>
      </w:r>
    </w:p>
    <w:p w14:paraId="05FA133C" w14:textId="77777777" w:rsidR="00F6071B" w:rsidRDefault="00F6071B" w:rsidP="0081274B">
      <w:pPr>
        <w:jc w:val="both"/>
      </w:pPr>
    </w:p>
    <w:p w14:paraId="2528DD09" w14:textId="60809C8A" w:rsidR="0081274B" w:rsidRDefault="00F6071B" w:rsidP="0081274B">
      <w:pPr>
        <w:jc w:val="both"/>
      </w:pPr>
      <w:r>
        <w:t xml:space="preserve">4) </w:t>
      </w:r>
      <w:r w:rsidR="0081274B">
        <w:t xml:space="preserve">Com capricho, cuidado e </w:t>
      </w:r>
      <w:r w:rsidR="004824A7">
        <w:t xml:space="preserve">de forma sistemática, elabore a solução pedida para o </w:t>
      </w:r>
      <w:r w:rsidR="00131246">
        <w:t>TD</w:t>
      </w:r>
      <w:r w:rsidR="004824A7">
        <w:t>.</w:t>
      </w:r>
    </w:p>
    <w:p w14:paraId="7F06848C" w14:textId="094CA376" w:rsidR="00F6071B" w:rsidRDefault="00F6071B" w:rsidP="0081274B">
      <w:pPr>
        <w:jc w:val="both"/>
      </w:pPr>
    </w:p>
    <w:p w14:paraId="5C27A0E9" w14:textId="0B019258" w:rsidR="00F6071B" w:rsidRDefault="00F6071B" w:rsidP="0081274B">
      <w:pPr>
        <w:jc w:val="both"/>
      </w:pPr>
      <w:r>
        <w:t xml:space="preserve">5) O escopo do </w:t>
      </w:r>
      <w:r w:rsidR="00B10661">
        <w:t>TD</w:t>
      </w:r>
      <w:r>
        <w:t xml:space="preserve"> foi </w:t>
      </w:r>
      <w:r w:rsidR="00B10661">
        <w:t>abstraído</w:t>
      </w:r>
      <w:r>
        <w:t xml:space="preserve"> para que consiga demonstrar que </w:t>
      </w:r>
      <w:r w:rsidR="00E45FC8">
        <w:t>as</w:t>
      </w:r>
      <w:r>
        <w:t xml:space="preserve"> </w:t>
      </w:r>
      <w:r w:rsidR="00E45FC8">
        <w:t>atividades</w:t>
      </w:r>
      <w:r>
        <w:t xml:space="preserve"> </w:t>
      </w:r>
      <w:r w:rsidR="00E45FC8">
        <w:t>realizadas</w:t>
      </w:r>
      <w:r>
        <w:t xml:space="preserve"> em </w:t>
      </w:r>
      <w:r w:rsidR="00E45FC8">
        <w:t>laboratório</w:t>
      </w:r>
      <w:r>
        <w:t xml:space="preserve"> fo</w:t>
      </w:r>
      <w:r w:rsidR="00E45FC8">
        <w:t>ram</w:t>
      </w:r>
      <w:r>
        <w:t xml:space="preserve"> absorvid</w:t>
      </w:r>
      <w:r w:rsidR="00E45FC8">
        <w:t>as</w:t>
      </w:r>
      <w:r>
        <w:t xml:space="preserve"> completamente</w:t>
      </w:r>
      <w:r w:rsidR="00E45FC8">
        <w:t xml:space="preserve"> pelo aluno</w:t>
      </w:r>
      <w:r>
        <w:t>!</w:t>
      </w:r>
    </w:p>
    <w:p w14:paraId="5657FFCD" w14:textId="5C6D4C1F" w:rsidR="00240721" w:rsidRDefault="00240721" w:rsidP="0081274B">
      <w:pPr>
        <w:jc w:val="both"/>
      </w:pPr>
    </w:p>
    <w:p w14:paraId="680E2357" w14:textId="26A025A0" w:rsidR="00240721" w:rsidRDefault="00240721" w:rsidP="0081274B">
      <w:pPr>
        <w:jc w:val="both"/>
      </w:pPr>
      <w:r>
        <w:t xml:space="preserve">6) </w:t>
      </w:r>
      <w:r w:rsidR="001768E5">
        <w:t>Fazer o rascunho e depois montar no ASTAH Community</w:t>
      </w:r>
      <w:r w:rsidR="00B51588">
        <w:t xml:space="preserve"> / </w:t>
      </w:r>
      <w:proofErr w:type="spellStart"/>
      <w:r w:rsidR="00B51588">
        <w:t>Bizagi</w:t>
      </w:r>
      <w:proofErr w:type="spellEnd"/>
      <w:r w:rsidR="00B51588">
        <w:t xml:space="preserve"> </w:t>
      </w:r>
      <w:proofErr w:type="spellStart"/>
      <w:r w:rsidR="00B51588">
        <w:t>Modeler</w:t>
      </w:r>
      <w:proofErr w:type="spellEnd"/>
      <w:r w:rsidR="001768E5">
        <w:t>.</w:t>
      </w:r>
    </w:p>
    <w:p w14:paraId="647F83D2" w14:textId="0AF0EE60" w:rsidR="001768E5" w:rsidRDefault="001768E5" w:rsidP="0081274B">
      <w:pPr>
        <w:jc w:val="both"/>
      </w:pPr>
    </w:p>
    <w:p w14:paraId="57F59F9B" w14:textId="6CE3B1A3" w:rsidR="001768E5" w:rsidRDefault="001768E5" w:rsidP="0081274B">
      <w:pPr>
        <w:jc w:val="both"/>
      </w:pPr>
      <w:r>
        <w:t>7) Postar no Moodle no formato PDF</w:t>
      </w:r>
      <w:r w:rsidR="009D3F46">
        <w:t>!</w:t>
      </w:r>
    </w:p>
    <w:p w14:paraId="404A520F" w14:textId="77777777" w:rsidR="004824A7" w:rsidRDefault="004824A7" w:rsidP="009E1CE9">
      <w:pPr>
        <w:jc w:val="both"/>
      </w:pPr>
    </w:p>
    <w:p w14:paraId="6E412119" w14:textId="68D03D65" w:rsidR="00240721" w:rsidRDefault="001E0A71" w:rsidP="009E1CE9">
      <w:pPr>
        <w:jc w:val="both"/>
      </w:pPr>
      <w:r>
        <w:t xml:space="preserve">Boa </w:t>
      </w:r>
      <w:r w:rsidR="00E45FC8">
        <w:t>Trabalho para todos</w:t>
      </w:r>
      <w:r>
        <w:t>!</w:t>
      </w:r>
      <w:r w:rsidR="003541E6">
        <w:t xml:space="preserve"> </w:t>
      </w:r>
    </w:p>
    <w:p w14:paraId="2DD11EB1" w14:textId="77777777" w:rsidR="00240721" w:rsidRDefault="00240721" w:rsidP="009E1CE9">
      <w:pPr>
        <w:jc w:val="both"/>
      </w:pPr>
    </w:p>
    <w:p w14:paraId="7E3AE2D6" w14:textId="731C26D8" w:rsidR="009E1CE9" w:rsidRPr="00240721" w:rsidRDefault="00240721" w:rsidP="009E1CE9">
      <w:pPr>
        <w:jc w:val="both"/>
        <w:rPr>
          <w:b/>
        </w:rPr>
      </w:pPr>
      <w:r w:rsidRPr="00240721">
        <w:rPr>
          <w:b/>
        </w:rPr>
        <w:t>Prof. Marcelo Nogueira</w:t>
      </w:r>
      <w:r w:rsidR="003541E6" w:rsidRPr="00240721">
        <w:rPr>
          <w:b/>
        </w:rPr>
        <w:t xml:space="preserve"> </w:t>
      </w:r>
      <w:r w:rsidR="00B51588">
        <w:rPr>
          <w:b/>
        </w:rPr>
        <w:t>e Prof. Luiz Lozano</w:t>
      </w:r>
      <w:bookmarkStart w:id="0" w:name="_GoBack"/>
      <w:bookmarkEnd w:id="0"/>
    </w:p>
    <w:sectPr w:rsidR="009E1CE9" w:rsidRPr="0024072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2781"/>
    <w:multiLevelType w:val="hybridMultilevel"/>
    <w:tmpl w:val="C324CA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F7F2D"/>
    <w:multiLevelType w:val="hybridMultilevel"/>
    <w:tmpl w:val="2DB02CA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E7092A"/>
    <w:multiLevelType w:val="singleLevel"/>
    <w:tmpl w:val="7E2CF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3B539BC"/>
    <w:multiLevelType w:val="hybridMultilevel"/>
    <w:tmpl w:val="F2F66A2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35089E6">
      <w:start w:val="1"/>
      <w:numFmt w:val="upp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C9D"/>
    <w:rsid w:val="00000B54"/>
    <w:rsid w:val="00001A2C"/>
    <w:rsid w:val="00016A70"/>
    <w:rsid w:val="00020DF8"/>
    <w:rsid w:val="00022FE4"/>
    <w:rsid w:val="00044FAD"/>
    <w:rsid w:val="00083E47"/>
    <w:rsid w:val="00090CE5"/>
    <w:rsid w:val="00091381"/>
    <w:rsid w:val="000A677A"/>
    <w:rsid w:val="000B7873"/>
    <w:rsid w:val="000D2969"/>
    <w:rsid w:val="000D61F5"/>
    <w:rsid w:val="000D6E73"/>
    <w:rsid w:val="000E4255"/>
    <w:rsid w:val="000F7A1A"/>
    <w:rsid w:val="001057D2"/>
    <w:rsid w:val="00113211"/>
    <w:rsid w:val="00125427"/>
    <w:rsid w:val="00126593"/>
    <w:rsid w:val="00131246"/>
    <w:rsid w:val="001523BB"/>
    <w:rsid w:val="0016470F"/>
    <w:rsid w:val="00165A3E"/>
    <w:rsid w:val="00172AB6"/>
    <w:rsid w:val="001768E5"/>
    <w:rsid w:val="00195228"/>
    <w:rsid w:val="001B0658"/>
    <w:rsid w:val="001B79FB"/>
    <w:rsid w:val="001C32E6"/>
    <w:rsid w:val="001D3D48"/>
    <w:rsid w:val="001D456A"/>
    <w:rsid w:val="001D654A"/>
    <w:rsid w:val="001E06FC"/>
    <w:rsid w:val="001E0A71"/>
    <w:rsid w:val="001F364F"/>
    <w:rsid w:val="0020005A"/>
    <w:rsid w:val="002067E2"/>
    <w:rsid w:val="00211AAA"/>
    <w:rsid w:val="002170A4"/>
    <w:rsid w:val="00235829"/>
    <w:rsid w:val="00235BDB"/>
    <w:rsid w:val="00240721"/>
    <w:rsid w:val="00252046"/>
    <w:rsid w:val="00265308"/>
    <w:rsid w:val="002700B9"/>
    <w:rsid w:val="002813F9"/>
    <w:rsid w:val="0028362C"/>
    <w:rsid w:val="00285C71"/>
    <w:rsid w:val="002860C5"/>
    <w:rsid w:val="00287FE3"/>
    <w:rsid w:val="002A138D"/>
    <w:rsid w:val="002A25BD"/>
    <w:rsid w:val="002A6113"/>
    <w:rsid w:val="002A7D4C"/>
    <w:rsid w:val="002B00CF"/>
    <w:rsid w:val="002D6093"/>
    <w:rsid w:val="002E4C63"/>
    <w:rsid w:val="002F6758"/>
    <w:rsid w:val="00316F97"/>
    <w:rsid w:val="00323F65"/>
    <w:rsid w:val="00333E1E"/>
    <w:rsid w:val="003348CA"/>
    <w:rsid w:val="0034743A"/>
    <w:rsid w:val="003541E6"/>
    <w:rsid w:val="00365AF7"/>
    <w:rsid w:val="00374B5C"/>
    <w:rsid w:val="00383C96"/>
    <w:rsid w:val="00393EAE"/>
    <w:rsid w:val="003A61E0"/>
    <w:rsid w:val="003C5DB2"/>
    <w:rsid w:val="003D1CF8"/>
    <w:rsid w:val="00402FBA"/>
    <w:rsid w:val="00422994"/>
    <w:rsid w:val="004241DD"/>
    <w:rsid w:val="0045125A"/>
    <w:rsid w:val="00456D2E"/>
    <w:rsid w:val="00457C2B"/>
    <w:rsid w:val="0046172F"/>
    <w:rsid w:val="004661FE"/>
    <w:rsid w:val="004824A7"/>
    <w:rsid w:val="004945E5"/>
    <w:rsid w:val="00495BF6"/>
    <w:rsid w:val="004A732D"/>
    <w:rsid w:val="004C598A"/>
    <w:rsid w:val="004D2305"/>
    <w:rsid w:val="004D3E21"/>
    <w:rsid w:val="004E6F47"/>
    <w:rsid w:val="005066BD"/>
    <w:rsid w:val="00506DFB"/>
    <w:rsid w:val="005141D8"/>
    <w:rsid w:val="005273F8"/>
    <w:rsid w:val="00552807"/>
    <w:rsid w:val="005605BF"/>
    <w:rsid w:val="00561E61"/>
    <w:rsid w:val="00583930"/>
    <w:rsid w:val="00585B10"/>
    <w:rsid w:val="005A34D8"/>
    <w:rsid w:val="005C546F"/>
    <w:rsid w:val="005C7FF9"/>
    <w:rsid w:val="005F2B7A"/>
    <w:rsid w:val="006055F3"/>
    <w:rsid w:val="00610901"/>
    <w:rsid w:val="00617464"/>
    <w:rsid w:val="006278A7"/>
    <w:rsid w:val="00654292"/>
    <w:rsid w:val="006933C0"/>
    <w:rsid w:val="00697101"/>
    <w:rsid w:val="006A1CBA"/>
    <w:rsid w:val="006A3BCC"/>
    <w:rsid w:val="006A6757"/>
    <w:rsid w:val="006C21D8"/>
    <w:rsid w:val="006C31BC"/>
    <w:rsid w:val="006E7072"/>
    <w:rsid w:val="006F644B"/>
    <w:rsid w:val="00722A66"/>
    <w:rsid w:val="00730E2B"/>
    <w:rsid w:val="00735C7F"/>
    <w:rsid w:val="00737D35"/>
    <w:rsid w:val="00746EEA"/>
    <w:rsid w:val="00747955"/>
    <w:rsid w:val="00754206"/>
    <w:rsid w:val="007604AE"/>
    <w:rsid w:val="00763413"/>
    <w:rsid w:val="00772E5F"/>
    <w:rsid w:val="007A0684"/>
    <w:rsid w:val="007A38D1"/>
    <w:rsid w:val="007B5220"/>
    <w:rsid w:val="007C7849"/>
    <w:rsid w:val="007D261B"/>
    <w:rsid w:val="007F0BB1"/>
    <w:rsid w:val="0080611C"/>
    <w:rsid w:val="00810356"/>
    <w:rsid w:val="0081274B"/>
    <w:rsid w:val="00815009"/>
    <w:rsid w:val="008367E1"/>
    <w:rsid w:val="00837554"/>
    <w:rsid w:val="00866A5E"/>
    <w:rsid w:val="0087412B"/>
    <w:rsid w:val="008746CC"/>
    <w:rsid w:val="008750A0"/>
    <w:rsid w:val="00892E9E"/>
    <w:rsid w:val="008D5C9C"/>
    <w:rsid w:val="008E08E5"/>
    <w:rsid w:val="008E3B3E"/>
    <w:rsid w:val="008E4E07"/>
    <w:rsid w:val="008E79D0"/>
    <w:rsid w:val="008E7A71"/>
    <w:rsid w:val="008F2401"/>
    <w:rsid w:val="008F4D1E"/>
    <w:rsid w:val="00907D35"/>
    <w:rsid w:val="00924B59"/>
    <w:rsid w:val="00931B76"/>
    <w:rsid w:val="0094064C"/>
    <w:rsid w:val="00941C20"/>
    <w:rsid w:val="00952D26"/>
    <w:rsid w:val="009609D6"/>
    <w:rsid w:val="00962A77"/>
    <w:rsid w:val="0096485E"/>
    <w:rsid w:val="009B709F"/>
    <w:rsid w:val="009B774A"/>
    <w:rsid w:val="009D3F46"/>
    <w:rsid w:val="009E1CE9"/>
    <w:rsid w:val="009E67BC"/>
    <w:rsid w:val="009F1F04"/>
    <w:rsid w:val="00A067EC"/>
    <w:rsid w:val="00A138DC"/>
    <w:rsid w:val="00A527FB"/>
    <w:rsid w:val="00A7186B"/>
    <w:rsid w:val="00A84FAE"/>
    <w:rsid w:val="00A97877"/>
    <w:rsid w:val="00AA3201"/>
    <w:rsid w:val="00AA6826"/>
    <w:rsid w:val="00AB40AC"/>
    <w:rsid w:val="00AB52D2"/>
    <w:rsid w:val="00AD1FCC"/>
    <w:rsid w:val="00AD3AD5"/>
    <w:rsid w:val="00AF63B2"/>
    <w:rsid w:val="00B10661"/>
    <w:rsid w:val="00B11B8B"/>
    <w:rsid w:val="00B45FF0"/>
    <w:rsid w:val="00B47C42"/>
    <w:rsid w:val="00B51588"/>
    <w:rsid w:val="00B519D5"/>
    <w:rsid w:val="00B64868"/>
    <w:rsid w:val="00B76C4D"/>
    <w:rsid w:val="00B76CF3"/>
    <w:rsid w:val="00B956D7"/>
    <w:rsid w:val="00BA27DC"/>
    <w:rsid w:val="00BC4691"/>
    <w:rsid w:val="00BC7596"/>
    <w:rsid w:val="00BD29FB"/>
    <w:rsid w:val="00BE2361"/>
    <w:rsid w:val="00C14464"/>
    <w:rsid w:val="00C37C13"/>
    <w:rsid w:val="00C56AEC"/>
    <w:rsid w:val="00C851DF"/>
    <w:rsid w:val="00CB0FA2"/>
    <w:rsid w:val="00CB1106"/>
    <w:rsid w:val="00CB19FE"/>
    <w:rsid w:val="00CF664D"/>
    <w:rsid w:val="00CF67A9"/>
    <w:rsid w:val="00D052D8"/>
    <w:rsid w:val="00D06C14"/>
    <w:rsid w:val="00D10A5F"/>
    <w:rsid w:val="00D25D5B"/>
    <w:rsid w:val="00D30C9D"/>
    <w:rsid w:val="00D312DE"/>
    <w:rsid w:val="00D437E9"/>
    <w:rsid w:val="00D544E5"/>
    <w:rsid w:val="00D6320B"/>
    <w:rsid w:val="00D6663A"/>
    <w:rsid w:val="00D716CF"/>
    <w:rsid w:val="00D800AC"/>
    <w:rsid w:val="00D95CE2"/>
    <w:rsid w:val="00DA068F"/>
    <w:rsid w:val="00DB54F3"/>
    <w:rsid w:val="00DC164C"/>
    <w:rsid w:val="00DE24C7"/>
    <w:rsid w:val="00DF1167"/>
    <w:rsid w:val="00E37E2B"/>
    <w:rsid w:val="00E41403"/>
    <w:rsid w:val="00E45FC8"/>
    <w:rsid w:val="00E4741A"/>
    <w:rsid w:val="00E47DEA"/>
    <w:rsid w:val="00E86F21"/>
    <w:rsid w:val="00EB24A6"/>
    <w:rsid w:val="00EB4A3A"/>
    <w:rsid w:val="00ED086B"/>
    <w:rsid w:val="00F017BE"/>
    <w:rsid w:val="00F12D81"/>
    <w:rsid w:val="00F137D5"/>
    <w:rsid w:val="00F13EAA"/>
    <w:rsid w:val="00F140B0"/>
    <w:rsid w:val="00F410C8"/>
    <w:rsid w:val="00F457D4"/>
    <w:rsid w:val="00F547D0"/>
    <w:rsid w:val="00F6071B"/>
    <w:rsid w:val="00F61F29"/>
    <w:rsid w:val="00F66738"/>
    <w:rsid w:val="00F72897"/>
    <w:rsid w:val="00F753B1"/>
    <w:rsid w:val="00F773E1"/>
    <w:rsid w:val="00F8326D"/>
    <w:rsid w:val="00F860EF"/>
    <w:rsid w:val="00FA02ED"/>
    <w:rsid w:val="00FB0F64"/>
    <w:rsid w:val="00FB185C"/>
    <w:rsid w:val="00FB4A28"/>
    <w:rsid w:val="00FC0278"/>
    <w:rsid w:val="00FC0792"/>
    <w:rsid w:val="00FC2D85"/>
    <w:rsid w:val="00FE053C"/>
    <w:rsid w:val="00FE6F61"/>
    <w:rsid w:val="00F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FD095"/>
  <w15:chartTrackingRefBased/>
  <w15:docId w15:val="{7D1AF84C-0AE4-47EB-B738-C7E17F6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2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rpodetexto2">
    <w:name w:val="Body Text 2"/>
    <w:basedOn w:val="Normal"/>
    <w:pPr>
      <w:jc w:val="both"/>
    </w:pPr>
  </w:style>
  <w:style w:type="paragraph" w:styleId="Corpodetexto3">
    <w:name w:val="Body Text 3"/>
    <w:basedOn w:val="Normal"/>
    <w:pPr>
      <w:ind w:right="-93"/>
    </w:pPr>
  </w:style>
  <w:style w:type="character" w:styleId="Forte">
    <w:name w:val="Strong"/>
    <w:basedOn w:val="Fontepargpadro"/>
    <w:qFormat/>
    <w:rsid w:val="00CB0FA2"/>
    <w:rPr>
      <w:b/>
      <w:bCs/>
    </w:rPr>
  </w:style>
  <w:style w:type="table" w:styleId="Tabelacomgrade">
    <w:name w:val="Table Grid"/>
    <w:basedOn w:val="Tabelanormal"/>
    <w:rsid w:val="00CB0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Cabe&#231;alho%20Prov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Cabeçalho Prova</Template>
  <TotalTime>38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Laboratório 01 - Jangadeiro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 - Universidade Paulista</dc:creator>
  <cp:keywords/>
  <cp:lastModifiedBy>Marcelo Nogueira</cp:lastModifiedBy>
  <cp:revision>32</cp:revision>
  <cp:lastPrinted>2017-06-13T19:00:00Z</cp:lastPrinted>
  <dcterms:created xsi:type="dcterms:W3CDTF">2017-06-13T18:42:00Z</dcterms:created>
  <dcterms:modified xsi:type="dcterms:W3CDTF">2019-03-21T22:51:00Z</dcterms:modified>
</cp:coreProperties>
</file>